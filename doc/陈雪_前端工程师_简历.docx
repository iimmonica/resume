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D67256" w:rsidRPr="007D67ED" w:rsidTr="00BC42C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:rsidR="00F558B4" w:rsidRPr="00475A47" w:rsidRDefault="00F558B4" w:rsidP="00475A47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D67256" w:rsidRPr="007D67ED" w:rsidTr="00BC42CF">
        <w:tc>
          <w:tcPr>
            <w:tcW w:w="567" w:type="dxa"/>
            <w:gridSpan w:val="2"/>
            <w:shd w:val="clear" w:color="auto" w:fill="FFFFFF" w:themeFill="background1"/>
          </w:tcPr>
          <w:p w:rsidR="00F558B4" w:rsidRPr="00475A47" w:rsidRDefault="00F558B4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F558B4" w:rsidRPr="00475A47" w:rsidRDefault="00FE4B48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44"/>
              </w:rPr>
              <w:t>陈雪</w:t>
            </w:r>
          </w:p>
          <w:p w:rsidR="00F558B4" w:rsidRPr="00475A47" w:rsidRDefault="00FE4B48" w:rsidP="00475A47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36"/>
              </w:rPr>
              <w:t>前端工程</w:t>
            </w:r>
            <w:r>
              <w:rPr>
                <w:rFonts w:ascii="微软雅黑" w:eastAsia="微软雅黑" w:hAnsi="微软雅黑"/>
                <w:b/>
                <w:color w:val="0B628B"/>
                <w:sz w:val="36"/>
              </w:rPr>
              <w:t>师</w:t>
            </w:r>
          </w:p>
          <w:p w:rsidR="00CD053B" w:rsidRDefault="00CD053B" w:rsidP="00FE4B48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热爱并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擅长协调、经营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类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工作。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关注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用户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内容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偏好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基本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数据分析能力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。喜欢新技术、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新产品，对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运营有浓厚的兴趣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和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热情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。坚信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好的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必将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营造更美好的生活。</w:t>
            </w:r>
          </w:p>
          <w:p w:rsidR="00E04312" w:rsidRPr="003A0E22" w:rsidRDefault="00E04312" w:rsidP="00E04312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 w:hint="eastAsia"/>
                <w:b/>
                <w:color w:val="1888A7"/>
              </w:rPr>
            </w:pPr>
            <w:r w:rsidRPr="00C3616E">
              <w:rPr>
                <w:rFonts w:ascii="微软雅黑" w:eastAsia="微软雅黑" w:hAnsi="微软雅黑"/>
                <w:b/>
                <w:color w:val="0B628B"/>
              </w:rPr>
              <w:drawing>
                <wp:anchor distT="0" distB="0" distL="114300" distR="114300" simplePos="0" relativeHeight="251708416" behindDoc="0" locked="0" layoutInCell="1" allowOverlap="1" wp14:anchorId="6CC7A174" wp14:editId="4189C8B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86360</wp:posOffset>
                  </wp:positionV>
                  <wp:extent cx="396000" cy="396000"/>
                  <wp:effectExtent l="0" t="0" r="10795" b="10795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b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 wp14:anchorId="5DE5EBC5" wp14:editId="5892D5DB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302260</wp:posOffset>
                      </wp:positionV>
                      <wp:extent cx="2764155" cy="6350"/>
                      <wp:effectExtent l="0" t="0" r="36195" b="3175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4155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37A17" id="直线连接符 2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8pt,23.8pt" to="313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E04312">
              <w:rPr>
                <w:rFonts w:ascii="微软雅黑" w:eastAsia="微软雅黑" w:hAnsi="微软雅黑" w:hint="eastAsia"/>
                <w:b/>
                <w:color w:val="0B628B"/>
              </w:rPr>
              <w:t>专业</w:t>
            </w:r>
            <w:r w:rsidRPr="00E04312">
              <w:rPr>
                <w:rFonts w:ascii="微软雅黑" w:eastAsia="微软雅黑" w:hAnsi="微软雅黑"/>
                <w:b/>
                <w:color w:val="0B628B"/>
              </w:rPr>
              <w:t>技能</w:t>
            </w:r>
          </w:p>
          <w:p w:rsidR="00BC42CF" w:rsidRPr="00BC42CF" w:rsidRDefault="00BC42CF" w:rsidP="00BC42CF">
            <w:pPr>
              <w:pStyle w:val="a9"/>
              <w:numPr>
                <w:ilvl w:val="0"/>
                <w:numId w:val="5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BC42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精通HTML+CSS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网页布局与样式，熟悉</w:t>
            </w:r>
            <w:r w:rsidR="00142E14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Bootrap</w:t>
            </w:r>
            <w:r w:rsidR="00142E1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142E14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MetroUI</w:t>
            </w:r>
            <w:r w:rsidR="00142E1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库</w:t>
            </w:r>
            <w:r w:rsidRPr="00BC42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142E14" w:rsidRPr="00BC42CF" w:rsidRDefault="00BC42CF" w:rsidP="00142E14">
            <w:pPr>
              <w:pStyle w:val="a9"/>
              <w:numPr>
                <w:ilvl w:val="0"/>
                <w:numId w:val="5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BC42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精通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JavaScript、JQuery，有复杂页面编写经验。</w:t>
            </w:r>
          </w:p>
          <w:p w:rsidR="00BC42CF" w:rsidRPr="00BC42CF" w:rsidRDefault="00142E14" w:rsidP="00BC42CF">
            <w:pPr>
              <w:pStyle w:val="a9"/>
              <w:numPr>
                <w:ilvl w:val="0"/>
                <w:numId w:val="5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熟练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掌握Echarts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、D3图表绘制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方法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。</w:t>
            </w:r>
          </w:p>
          <w:p w:rsidR="00BC42CF" w:rsidRPr="00BC42CF" w:rsidRDefault="00142E14" w:rsidP="00BC42CF">
            <w:pPr>
              <w:pStyle w:val="a9"/>
              <w:numPr>
                <w:ilvl w:val="0"/>
                <w:numId w:val="5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bookmarkStart w:id="0" w:name="OLE_LINK8"/>
            <w:bookmarkStart w:id="1" w:name="OLE_LINK9"/>
            <w:bookmarkStart w:id="2" w:name="OLE_LINK10"/>
            <w:bookmarkStart w:id="3" w:name="OLE_LINK11"/>
            <w:bookmarkStart w:id="4" w:name="OLE_LINK12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熟练</w:t>
            </w:r>
            <w:r w:rsidR="00BC42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bookmarkStart w:id="5" w:name="OLE_LINK6"/>
            <w:bookmarkStart w:id="6" w:name="OLE_LINK7"/>
            <w:r w:rsidR="00BC42C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Java语言及SpringMVC</w:t>
            </w:r>
            <w:bookmarkEnd w:id="5"/>
            <w:bookmarkEnd w:id="6"/>
            <w:r w:rsidR="00BC42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框架</w:t>
            </w:r>
            <w:r w:rsidR="00BC42C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搭建。</w:t>
            </w:r>
          </w:p>
          <w:bookmarkEnd w:id="0"/>
          <w:bookmarkEnd w:id="1"/>
          <w:bookmarkEnd w:id="2"/>
          <w:bookmarkEnd w:id="3"/>
          <w:bookmarkEnd w:id="4"/>
          <w:p w:rsidR="00BC42CF" w:rsidRPr="00483A8A" w:rsidRDefault="00483A8A" w:rsidP="00483A8A">
            <w:pPr>
              <w:pStyle w:val="a9"/>
              <w:numPr>
                <w:ilvl w:val="0"/>
                <w:numId w:val="5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熟悉</w:t>
            </w:r>
            <w:r w:rsidR="007F595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浏览器兼容问题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</w:t>
            </w:r>
            <w:r w:rsidR="007F595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网站</w:t>
            </w:r>
            <w:r w:rsidR="007F595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性能</w:t>
            </w:r>
            <w:r w:rsidR="007F595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优化，页面美观性</w:t>
            </w:r>
            <w:r w:rsidR="00EA48A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</w:t>
            </w:r>
            <w:bookmarkStart w:id="7" w:name="_GoBack"/>
            <w:bookmarkEnd w:id="7"/>
            <w:r w:rsidR="007F595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友好</w:t>
            </w:r>
            <w:r w:rsidR="007F595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性提升。</w:t>
            </w:r>
          </w:p>
          <w:p w:rsidR="00FE4B48" w:rsidRPr="003A0E22" w:rsidRDefault="00FE4B48" w:rsidP="00FE4B48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0B628B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05344" behindDoc="0" locked="0" layoutInCell="1" allowOverlap="1" wp14:anchorId="031477DA" wp14:editId="43468E6F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95885</wp:posOffset>
                  </wp:positionV>
                  <wp:extent cx="396000" cy="396000"/>
                  <wp:effectExtent l="0" t="0" r="10795" b="10795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04D30090" wp14:editId="2DC93C53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299720</wp:posOffset>
                      </wp:positionV>
                      <wp:extent cx="2759710" cy="0"/>
                      <wp:effectExtent l="0" t="0" r="21590" b="1905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97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AE2DE" id="直线连接符 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5pt,23.6pt" to="312.1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工作</w:t>
            </w:r>
            <w:r>
              <w:rPr>
                <w:rFonts w:ascii="微软雅黑" w:eastAsia="微软雅黑" w:hAnsi="微软雅黑"/>
                <w:b/>
                <w:color w:val="0B628B"/>
              </w:rPr>
              <w:t>经历</w:t>
            </w:r>
          </w:p>
          <w:p w:rsidR="00FE4B48" w:rsidRDefault="003446A0" w:rsidP="00FE4B48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0B628B"/>
                <w:sz w:val="22"/>
              </w:rPr>
              <w:t>北京</w:t>
            </w:r>
            <w:r w:rsidRPr="00396691">
              <w:rPr>
                <w:rFonts w:ascii="微软雅黑" w:eastAsia="微软雅黑" w:hAnsi="微软雅黑"/>
                <w:b/>
                <w:color w:val="0B628B"/>
                <w:sz w:val="22"/>
              </w:rPr>
              <w:t>赛思信安技术股份有限公司</w:t>
            </w:r>
            <w:r w:rsidR="00FE4B48" w:rsidRPr="00775803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2015.7-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至今</w:t>
            </w:r>
          </w:p>
          <w:p w:rsidR="00FE4B48" w:rsidRDefault="003446A0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大数据分析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挖掘</w:t>
            </w: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支撑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平台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396691" w:rsidRP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模块</w:t>
            </w:r>
            <w:r w:rsidR="00396691" w:rsidRPr="00396691">
              <w:rPr>
                <w:rFonts w:ascii="微软雅黑" w:eastAsia="微软雅黑" w:hAnsi="微软雅黑"/>
                <w:color w:val="595959" w:themeColor="text1" w:themeTint="A6"/>
                <w:sz w:val="18"/>
                <w:szCs w:val="21"/>
              </w:rPr>
              <w:t>开发</w:t>
            </w:r>
          </w:p>
          <w:p w:rsidR="003F3A23" w:rsidRDefault="003F3A23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</w:pPr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集</w:t>
            </w:r>
            <w:r w:rsidR="00C17BC8" w:rsidRPr="00C17BC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数据采集</w:t>
            </w:r>
            <w:r w:rsidR="00C17BC8"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、质量管理</w:t>
            </w:r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、分析挖掘为一体的</w:t>
            </w:r>
            <w:r w:rsidR="007F595C"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探索式</w:t>
            </w:r>
            <w:r w:rsidRPr="00C17BC8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大数据分析工具。</w:t>
            </w:r>
          </w:p>
          <w:p w:rsidR="00ED7877" w:rsidRPr="00B51AEE" w:rsidRDefault="00ED7877" w:rsidP="00B51AEE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bookmarkStart w:id="8" w:name="OLE_LINK3"/>
            <w:bookmarkStart w:id="9" w:name="OLE_LINK4"/>
            <w:bookmarkStart w:id="10" w:name="OLE_LINK5"/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数据资源</w:t>
            </w:r>
            <w:r w:rsidR="0047429E"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管理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：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数据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接入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、上传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、下载、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查看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、删除功能。</w:t>
            </w:r>
          </w:p>
          <w:bookmarkEnd w:id="8"/>
          <w:bookmarkEnd w:id="9"/>
          <w:bookmarkEnd w:id="10"/>
          <w:p w:rsidR="0047429E" w:rsidRPr="00D073D8" w:rsidRDefault="0047429E" w:rsidP="00D073D8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R语言开发终端：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利用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GateOne实现Web版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ssh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</w:t>
            </w:r>
            <w:r w:rsidRPr="00B51A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修改</w:t>
            </w:r>
            <w:r w:rsidRPr="00B51AE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部分源码</w:t>
            </w:r>
            <w:r w:rsidRPr="00D073D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。</w:t>
            </w:r>
          </w:p>
          <w:p w:rsidR="003446A0" w:rsidRDefault="003446A0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山东IDC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数据分析平台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396691" w:rsidRP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前端开发</w:t>
            </w:r>
          </w:p>
          <w:p w:rsidR="00C17BC8" w:rsidRDefault="007F595C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多来源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于类型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数据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可视化展示</w:t>
            </w:r>
            <w:r w:rsidR="00C17BC8" w:rsidRPr="00C17BC8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。</w:t>
            </w:r>
          </w:p>
          <w:p w:rsidR="00691A68" w:rsidRPr="00B05745" w:rsidRDefault="00B05745" w:rsidP="00691A68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永洪BI实现</w:t>
            </w:r>
            <w:r w:rsidR="00F8409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数据</w:t>
            </w:r>
            <w:r w:rsidR="00F8409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的去重、排序</w:t>
            </w:r>
            <w:r w:rsidR="00F8409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F8409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条件过滤，绘制</w:t>
            </w:r>
            <w:r w:rsidR="00F8409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多种</w:t>
            </w:r>
            <w:r w:rsidR="00F8409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类型的图表</w:t>
            </w:r>
            <w:r w:rsidR="00F8409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数据钻取等功能。</w:t>
            </w:r>
          </w:p>
          <w:p w:rsidR="00691A68" w:rsidRPr="00B05745" w:rsidRDefault="00B05745" w:rsidP="00B05745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Echarts实现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数据访问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趋势地图</w:t>
            </w:r>
            <w:r w:rsidR="00F8409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F8409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地图间连线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。</w:t>
            </w:r>
          </w:p>
          <w:p w:rsidR="003446A0" w:rsidRDefault="003446A0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大数据可视化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工具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396691" w:rsidRP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前端</w:t>
            </w:r>
            <w:r w:rsidR="00396691" w:rsidRPr="00396691">
              <w:rPr>
                <w:rFonts w:ascii="微软雅黑" w:eastAsia="微软雅黑" w:hAnsi="微软雅黑"/>
                <w:color w:val="595959" w:themeColor="text1" w:themeTint="A6"/>
                <w:sz w:val="18"/>
                <w:szCs w:val="21"/>
              </w:rPr>
              <w:t>负责</w:t>
            </w:r>
          </w:p>
          <w:p w:rsidR="00645CF7" w:rsidRDefault="00645CF7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集</w:t>
            </w:r>
            <w:r w:rsidRPr="00645CF7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数据</w:t>
            </w:r>
            <w:r w:rsidRPr="00645CF7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准备、探索式可视化、报表编辑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为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一体的可视化工具，</w:t>
            </w:r>
            <w:r w:rsidR="00274264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用户通过简单的</w:t>
            </w:r>
            <w:r w:rsidR="00274264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操作</w:t>
            </w:r>
            <w:r w:rsidR="00274264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就可实现数据</w:t>
            </w:r>
            <w:r w:rsidR="00274264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的</w:t>
            </w:r>
            <w:r w:rsidR="00274264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分析与报表</w:t>
            </w:r>
            <w:r w:rsidR="00274264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的</w:t>
            </w:r>
            <w:r w:rsidR="00274264"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生成</w:t>
            </w:r>
            <w:r w:rsidR="00274264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。</w:t>
            </w:r>
          </w:p>
          <w:p w:rsidR="00685FF8" w:rsidRPr="00B05745" w:rsidRDefault="00685FF8" w:rsidP="00685FF8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需求分析、技术调研、架构设计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功能实现</w:t>
            </w:r>
            <w:r w:rsidR="001013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1013C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质量管理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7F192E" w:rsidRPr="007F192E" w:rsidRDefault="00396691" w:rsidP="00396691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实现</w:t>
            </w:r>
            <w:r w:rsidR="0092462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不同来源</w:t>
            </w:r>
            <w:r w:rsidR="0092462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</w:t>
            </w:r>
            <w:r w:rsidR="0092462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统一</w:t>
            </w:r>
            <w:r w:rsidR="0092462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结构</w:t>
            </w:r>
            <w:r w:rsidR="0092462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化</w:t>
            </w:r>
            <w:r w:rsidR="0092462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管理，</w:t>
            </w:r>
            <w:r w:rsidR="007F192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</w:t>
            </w:r>
            <w:r w:rsidR="007F192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配置</w:t>
            </w:r>
            <w:r w:rsidR="0092462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关联</w:t>
            </w:r>
            <w:r w:rsidR="0092462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表</w:t>
            </w:r>
            <w:r w:rsidR="007F192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功能。</w:t>
            </w:r>
          </w:p>
          <w:p w:rsidR="00685FF8" w:rsidRPr="00396691" w:rsidRDefault="007F192E" w:rsidP="00396691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实现</w:t>
            </w:r>
            <w:r w:rsidR="0092462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拖拽</w:t>
            </w:r>
            <w:r w:rsidR="00FD33D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方式规划报表中不同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区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块的位置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、绘制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不同类型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92462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图表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配置图表数据，选择</w:t>
            </w:r>
            <w:r w:rsidR="00FD33D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FD33D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方式</w:t>
            </w:r>
            <w:r w:rsidR="00FD33D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过滤</w:t>
            </w:r>
            <w:r w:rsidR="00FD33D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数据、排序数据、配置图表样式，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即时在页面上看到图表的变化</w:t>
            </w:r>
            <w:r w:rsidR="0092462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</w:t>
            </w:r>
            <w:r w:rsidR="00FD33D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</w:t>
            </w:r>
            <w:r w:rsidR="00FD33D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报表的管理和导出PDF功能</w:t>
            </w:r>
            <w:r w:rsidR="0039669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3446A0" w:rsidRDefault="003446A0" w:rsidP="00FE4B48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396691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1"/>
              </w:rPr>
              <w:t>智能标签</w:t>
            </w:r>
            <w:r w:rsidRPr="00396691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  <w:t>系统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396691" w:rsidRP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前</w:t>
            </w:r>
            <w:r w:rsidR="00396691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21"/>
              </w:rPr>
              <w:t>端</w:t>
            </w:r>
            <w:r w:rsidR="00396691">
              <w:rPr>
                <w:rFonts w:ascii="微软雅黑" w:eastAsia="微软雅黑" w:hAnsi="微软雅黑"/>
                <w:color w:val="595959" w:themeColor="text1" w:themeTint="A6"/>
                <w:sz w:val="18"/>
                <w:szCs w:val="21"/>
              </w:rPr>
              <w:t>、</w:t>
            </w:r>
            <w:r w:rsidR="00396691" w:rsidRPr="00396691">
              <w:rPr>
                <w:rFonts w:ascii="微软雅黑" w:eastAsia="微软雅黑" w:hAnsi="微软雅黑"/>
                <w:color w:val="595959" w:themeColor="text1" w:themeTint="A6"/>
                <w:sz w:val="18"/>
                <w:szCs w:val="21"/>
              </w:rPr>
              <w:t>后端负责</w:t>
            </w:r>
          </w:p>
          <w:p w:rsidR="00FE4B48" w:rsidRDefault="00E613C9" w:rsidP="00B51AE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</w:pPr>
            <w:r w:rsidRPr="00E613C9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基于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用户数据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对</w:t>
            </w:r>
            <w:r w:rsidRPr="00E613C9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人、事、物的身份、行为、位置、关系、内容等特征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进行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打标签，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8"/>
              </w:rPr>
              <w:t>对</w:t>
            </w:r>
            <w:r>
              <w:rPr>
                <w:rFonts w:ascii="微软雅黑" w:eastAsia="微软雅黑" w:hAnsi="微软雅黑"/>
                <w:color w:val="7F7F7F" w:themeColor="text1" w:themeTint="80"/>
                <w:sz w:val="16"/>
                <w:szCs w:val="18"/>
              </w:rPr>
              <w:t>标签结果进行维护与价值挖掘。</w:t>
            </w:r>
          </w:p>
          <w:p w:rsidR="00B51AEE" w:rsidRPr="00FD33D5" w:rsidRDefault="00B51AEE" w:rsidP="00B51AEE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技术调研、架构设计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FD33D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页面</w:t>
            </w:r>
            <w:r w:rsidR="00FD33D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设计、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功能实现</w:t>
            </w:r>
            <w:bookmarkStart w:id="11" w:name="OLE_LINK1"/>
            <w:bookmarkStart w:id="12" w:name="OLE_LINK2"/>
            <w:r w:rsidR="001013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1013C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质量管理</w:t>
            </w:r>
            <w:bookmarkEnd w:id="11"/>
            <w:bookmarkEnd w:id="12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FD33D5" w:rsidRPr="001013CF" w:rsidRDefault="00FD33D5" w:rsidP="00B51AEE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实现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标签相关对象、规则、模型的管理与统计，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计算</w:t>
            </w:r>
            <w:r w:rsidR="001013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1013C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Spark任务配置</w:t>
            </w:r>
            <w:r w:rsidR="001013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</w:t>
            </w:r>
            <w:r w:rsidR="001013C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监控</w:t>
            </w:r>
            <w:r w:rsidR="001013C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:rsidR="00576A7E" w:rsidRPr="00E04312" w:rsidRDefault="001013CF" w:rsidP="00FE4B48">
            <w:pPr>
              <w:pStyle w:val="a9"/>
              <w:numPr>
                <w:ilvl w:val="0"/>
                <w:numId w:val="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1888A7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计算模型的编写规范制定。</w:t>
            </w:r>
          </w:p>
        </w:tc>
        <w:tc>
          <w:tcPr>
            <w:tcW w:w="4111" w:type="dxa"/>
            <w:shd w:val="clear" w:color="auto" w:fill="ECEDEF"/>
          </w:tcPr>
          <w:p w:rsidR="00F558B4" w:rsidRDefault="00611213" w:rsidP="00942C5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855470" cy="1428750"/>
                  <wp:effectExtent l="0" t="0" r="11430" b="0"/>
                  <wp:docPr id="4" name="图示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:rsidR="00F558B4" w:rsidRPr="003A0E22" w:rsidRDefault="00665338" w:rsidP="00E22CD1">
            <w:pPr>
              <w:spacing w:beforeLines="100" w:before="326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59C23D49" wp14:editId="775CE11E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290830</wp:posOffset>
                  </wp:positionV>
                  <wp:extent cx="264953" cy="264953"/>
                  <wp:effectExtent l="0" t="0" r="0" b="0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北京市</w:t>
            </w:r>
            <w:r w:rsidR="00FE4B4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朝阳区</w:t>
            </w:r>
          </w:p>
          <w:p w:rsidR="00F558B4" w:rsidRPr="003A0E22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5BC7DD9E" wp14:editId="3B443C0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18500332703</w:t>
            </w:r>
          </w:p>
          <w:p w:rsidR="00F558B4" w:rsidRDefault="00665338" w:rsidP="00E22CD1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3AAED9BA" wp14:editId="40BFB8D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137160</wp:posOffset>
                  </wp:positionV>
                  <wp:extent cx="264953" cy="264953"/>
                  <wp:effectExtent l="0" t="0" r="0" b="0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iimmonica@outlook.com</w:t>
            </w:r>
          </w:p>
          <w:p w:rsidR="00F558B4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3749C051" wp14:editId="63FE38C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4B4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黑龙江</w:t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省</w:t>
            </w:r>
            <w:r w:rsidR="00FE4B4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绥化</w:t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市</w:t>
            </w:r>
          </w:p>
          <w:p w:rsidR="00AF3024" w:rsidRPr="003A0E22" w:rsidRDefault="00665338" w:rsidP="00AF302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040F95F3" wp14:editId="00E3ABC0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4B4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1991.12.1</w:t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:rsidR="00F558B4" w:rsidRPr="001E2C21" w:rsidRDefault="00F558B4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17556E" wp14:editId="263554C6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407785</wp:posOffset>
                      </wp:positionV>
                      <wp:extent cx="993942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688C3" id="直线连接符 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32.1pt" to="176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576A7E">
              <w:rPr>
                <w:rFonts w:ascii="微软雅黑" w:eastAsia="微软雅黑" w:hAnsi="微软雅黑"/>
                <w:b/>
                <w:color w:val="0B628B"/>
              </w:rPr>
              <w:t>技能</w:t>
            </w:r>
            <w:r w:rsidRPr="00685C9E">
              <w:rPr>
                <w:rFonts w:ascii="微软雅黑" w:eastAsia="微软雅黑" w:hAnsi="微软雅黑"/>
                <w:b/>
                <w:color w:val="0B628B"/>
              </w:rPr>
              <w:t>SKILLS</w: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英语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/</w:t>
            </w: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六级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701F47D" wp14:editId="510D40F7">
                      <wp:extent cx="1922854" cy="2392"/>
                      <wp:effectExtent l="0" t="25400" r="83820" b="7429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44EE3" id="组 17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">
                      <v:line id="直线连接符 1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FC8AAAADbAAAADwAAAGRycy9kb3ducmV2LnhtbERPTYvCMBC9C/sfwix409QFRbpGEUER&#10;BUF32fPYjG2xmZQk21Z/vREEb/N4nzNbdKYSDTlfWlYwGiYgiDOrS84V/P6sB1MQPiBrrCyTght5&#10;WMw/ejNMtW35SM0p5CKGsE9RQRFCnUrps4IM+qGtiSN3sc5giNDlUjtsY7ip5FeSTKTBkmNDgTWt&#10;Csqup3+jYHXYr8/uumvl7u+ehVG1ac56o1T/s1t+gwjUhbf45d7qOH8M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HxQvAAAAA2wAAAA8AAAAAAAAAAAAAAAAA&#10;oQIAAGRycy9kb3ducmV2LnhtbFBLBQYAAAAABAAEAPkAAACOAwAAAAA=&#10;" strokecolor="#bfbfbf [2412]" strokeweight="6pt">
                        <v:stroke joinstyle="miter"/>
                      </v:line>
                      <v:line id="直线连接符 16" o:spid="_x0000_s1028" style="position:absolute;visibility:visible;mso-wrap-style:square" from="0,0" to="148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AO8IAAADbAAAADwAAAGRycy9kb3ducmV2LnhtbERPTWvCQBC9C/0PyxS8mU0NhJJmlTZQ&#10;yNFqW/Q2ZKdJbHY2za4x/vuuIHibx/ucfD2ZTow0uNaygqcoBkFcWd1yreBz9754BuE8ssbOMim4&#10;kIP16mGWY6btmT9o3PpahBB2GSpovO8zKV3VkEEX2Z44cD92MOgDHGqpBzyHcNPJZRyn0mDLoaHB&#10;noqGqt/tySjY/30fj4fDm91Vydemo8s+KcZSqfnj9PoCwtPk7+Kbu9RhfgrXX8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QAO8IAAADbAAAADwAAAAAAAAAAAAAA&#10;AAChAgAAZHJzL2Rvd25yZXYueG1sUEsFBgAAAAAEAAQA+QAAAJA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AE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482309B" wp14:editId="118F5ADE">
                      <wp:extent cx="1922854" cy="2392"/>
                      <wp:effectExtent l="0" t="25400" r="83820" b="7429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626592" id="组 18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">
                      <v:line id="直线连接符 19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PDsAAAADbAAAADwAAAGRycy9kb3ducmV2LnhtbERPTYvCMBC9C/sfwix409Q9iHaNIoIi&#10;CoLusuexGdtiMylJtq3+eiMI3ubxPme26EwlGnK+tKxgNExAEGdWl5wr+P1ZDyYgfEDWWFkmBTfy&#10;sJh/9GaYatvykZpTyEUMYZ+igiKEOpXSZwUZ9ENbE0fuYp3BEKHLpXbYxnBTya8kGUuDJceGAmta&#10;FZRdT/9GweqwX5/dddfK3d89C6Nq05z1Rqn+Z7f8BhGoC2/xy73Vcf4Unr/EA+T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zw7AAAAA2wAAAA8AAAAAAAAAAAAAAAAA&#10;oQIAAGRycy9kb3ducmV2LnhtbFBLBQYAAAAABAAEAPkAAACOAwAAAAA=&#10;" strokecolor="#bfbfbf [2412]" strokeweight="6pt">
                        <v:stroke joinstyle="miter"/>
                      </v:line>
                      <v:line id="直线连接符 20" o:spid="_x0000_s1028" style="position:absolute;visibility:visible;mso-wrap-style:square" from="0,0" to="171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33acAAAADbAAAADwAAAGRycy9kb3ducmV2LnhtbERPy4rCMBTdD/gP4QruxlQFGWpTUUFw&#10;6WNm0N2lubbV5qY2sda/NwvB5eG8k3lnKtFS40rLCkbDCARxZnXJuYLfw/r7B4TzyBory6TgSQ7m&#10;ae8rwVjbB++o3ftchBB2MSoovK9jKV1WkEE3tDVx4M62MegDbHKpG3yEcFPJcRRNpcGSQ0OBNa0K&#10;yq77u1FwvP1fLqfT0h6yyd+2oudxsmo3Sg363WIGwlPnP+K3e6MVjMP68CX8AJ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992nAAAAA2wAAAA8AAAAAAAAAAAAAAAAA&#10;oQIAAGRycy9kb3ducmV2LnhtbFBLBQYAAAAABAAEAPkAAACOAwAAAAA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AI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39D9EBC" wp14:editId="10DF72F5">
                      <wp:extent cx="1922854" cy="2392"/>
                      <wp:effectExtent l="0" t="25400" r="83820" b="7429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F4B068" id="组 21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">
                      <v:line id="直线连接符 22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XwsQAAADbAAAADwAAAGRycy9kb3ducmV2LnhtbESPwWrDMBBE74H+g9hCb7EcH0pwo4QS&#10;SCguFOKUntfW1jaxVkZSbbdfXwUCOQ4z84bZ7GbTi5Gc7ywrWCUpCOLa6o4bBZ/nw3INwgdkjb1l&#10;UvBLHnbbh8UGc20nPtFYhkZECPscFbQhDLmUvm7JoE/sQBy9b+sMhihdI7XDKcJNL7M0fZYGO44L&#10;LQ60b6m+lD9Gwf7j/VC5SzHJ4uuvDqv+OFb6qNTT4/z6AiLQHO7hW/tNK8gyuH6JP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pfCxAAAANsAAAAPAAAAAAAAAAAA&#10;AAAAAKECAABkcnMvZG93bnJldi54bWxQSwUGAAAAAAQABAD5AAAAkgMAAAAA&#10;" strokecolor="#bfbfbf [2412]" strokeweight="6pt">
                        <v:stroke joinstyle="miter"/>
                      </v:line>
                      <v:line id="直线连接符 23" o:spid="_x0000_s1028" style="position:absolute;visibility:visible;mso-wrap-style:square" from="0,0" to="16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9pHsMAAADbAAAADwAAAGRycy9kb3ducmV2LnhtbESPT4vCMBTE78J+h/AWvGm6FkSqUVxh&#10;waP/qbdH82yrzUu3ibV+e7Ow4HGYmd8ws0VnKtFS40rLCr6GEQjizOqScwWH/c9gAsJ5ZI2VZVLw&#10;JAeL+Udvhom2D95Su/O5CBB2CSoovK8TKV1WkEE3tDVx8C62MeiDbHKpG3wEuKnkKIrG0mDJYaHA&#10;mlYFZbfd3ShIf0/X6/n8bfdZfNxU9EzjVbtWqv/ZLacgPHX+Hf5vr7WCUQx/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vaR7DAAAA2wAAAA8AAAAAAAAAAAAA&#10;AAAAoQIAAGRycy9kb3ducmV2LnhtbFBLBQYAAAAABAAEAPkAAACRAwAAAAA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</w: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749E09E" wp14:editId="183AEF68">
                      <wp:extent cx="1922854" cy="2392"/>
                      <wp:effectExtent l="0" t="25400" r="83820" b="7429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CCFAD" id="组 24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">
                      <v:line id="直线连接符 2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sPtsIAAADbAAAADwAAAGRycy9kb3ducmV2LnhtbESPQYvCMBSE78L+h/CEvWmqoEg1igiK&#10;uCCoy56fzbMtNi8lybbd/fVGEDwOM/MNs1h1phINOV9aVjAaJiCIM6tLzhV8X7aDGQgfkDVWlknB&#10;H3lYLT96C0y1bflEzTnkIkLYp6igCKFOpfRZQQb90NbE0btZZzBE6XKpHbYRbio5TpKpNFhyXCiw&#10;pk1B2f38axRsjl/bq7sfWnn4+c/CqNo1V71T6rPfrecgAnXhHX6191rBeAL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sPtsIAAADbAAAADwAAAAAAAAAAAAAA&#10;AAChAgAAZHJzL2Rvd25yZXYueG1sUEsFBgAAAAAEAAQA+QAAAJADAAAAAA==&#10;" strokecolor="#bfbfbf [2412]" strokeweight="6pt">
                        <v:stroke joinstyle="miter"/>
                      </v:line>
                      <v:line id="直线连接符 26" o:spid="_x0000_s1028" style="position:absolute;flip:y;visibility:visible;mso-wrap-style:square" from="0,0" to="137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qnFcIAAADbAAAADwAAAGRycy9kb3ducmV2LnhtbESPT4vCMBTE7wt+h/AEb2u6CmWpRpEF&#10;YfHmH1aPj+bZFJOX2mS1+umNIHgcZuY3zHTeOSsu1Ibas4KvYQaCuPS65krBbrv8/AYRIrJG65kU&#10;3CjAfNb7mGKh/ZXXdNnESiQIhwIVmBibQspQGnIYhr4hTt7Rtw5jkm0ldYvXBHdWjrIslw5rTgsG&#10;G/oxVJ42/06Bz+24/ruvrGmO9rCXi9XpdkalBv1uMQERqYvv8Kv9qxWMcnh+S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qnFcIAAADbAAAADwAAAAAAAAAAAAAA&#10;AAChAgAAZHJzL2Rvd25yZXYueG1sUEsFBgAAAAAEAAQA+QAAAJA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576A7E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Axure</w:t>
            </w: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7FF32BD" wp14:editId="044A3ADB">
                      <wp:extent cx="1922854" cy="2392"/>
                      <wp:effectExtent l="0" t="25400" r="83820" b="7429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130D72" id="组 44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">
                      <v:line id="直线连接符 45" o:spid="_x0000_s1027" style="position:absolute;flip:y;visibility:visible;mso-wrap-style:square" from="152,0" to="19228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qFsQAAADbAAAADwAAAGRycy9kb3ducmV2LnhtbESPQWvCQBSE7wX/w/IEb3Wj2CLRjYig&#10;FAuFqnh+Zp9JSPZt2N0maX99t1DwOMzMN8x6M5hGdOR8ZVnBbJqAIM6trrhQcDnvn5cgfEDW2Fgm&#10;Bd/kYZONntaYatvzJ3WnUIgIYZ+igjKENpXS5yUZ9FPbEkfvbp3BEKUrpHbYR7hp5DxJXqXBiuNC&#10;iS3tSsrr05dRsPt4399cfezl8fqTh1lz6G76oNRkPGxXIAIN4RH+b79pBYsX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OoWxAAAANsAAAAPAAAAAAAAAAAA&#10;AAAAAKECAABkcnMvZG93bnJldi54bWxQSwUGAAAAAAQABAD5AAAAkgMAAAAA&#10;" strokecolor="#bfbfbf [2412]" strokeweight="6pt">
                        <v:stroke joinstyle="miter"/>
                      </v:line>
                      <v:line id="直线连接符 46" o:spid="_x0000_s1028" style="position:absolute;visibility:visible;mso-wrap-style:square" from="0,0" to="16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vJsUAAADbAAAADwAAAGRycy9kb3ducmV2LnhtbESPQWvCQBSE74L/YXmF3uqmRqSkrlKF&#10;Qo41aom3R/Y1ic2+jdltEv99t1DwOMzMN8xqM5pG9NS52rKC51kEgriwuuZSwfHw/vQCwnlkjY1l&#10;UnAjB5v1dLLCRNuB99RnvhQBwi5BBZX3bSKlKyoy6Ga2JQ7el+0M+iC7UuoOhwA3jZxH0VIarDks&#10;VNjSrqLiO/sxCvLr5+VyPm/toYhPHw3d8njXp0o9PoxvryA8jf4e/m+nWsFiCX9fw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cvJsUAAADbAAAADwAAAAAAAAAA&#10;AAAAAAChAgAAZHJzL2Rvd25yZXYueG1sUEsFBgAAAAAEAAQA+QAAAJMD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576A7E" w:rsidRPr="00576A7E" w:rsidRDefault="00AF3024" w:rsidP="00AF3024">
            <w:pPr>
              <w:spacing w:line="300" w:lineRule="exact"/>
              <w:ind w:leftChars="193" w:left="463" w:rightChars="132" w:right="317"/>
              <w:jc w:val="left"/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ips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：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点击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技能条后，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再点击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一次蓝色条，按住shift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拖动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蓝色条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右端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。</w:t>
            </w:r>
          </w:p>
          <w:p w:rsidR="00F558B4" w:rsidRPr="00576A7E" w:rsidRDefault="00576A7E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C08DE5" wp14:editId="2C1055B8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417815</wp:posOffset>
                      </wp:positionV>
                      <wp:extent cx="769561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C4289" id="直线连接符 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05pt,32.9pt" to="176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" strokecolor="#a5a5a5 [209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荣誉</w:t>
            </w:r>
            <w:r>
              <w:rPr>
                <w:rFonts w:ascii="微软雅黑" w:eastAsia="微软雅黑" w:hAnsi="微软雅黑"/>
                <w:b/>
                <w:color w:val="0B628B"/>
              </w:rPr>
              <w:t>A</w:t>
            </w:r>
            <w:r w:rsidR="00AF3024">
              <w:rPr>
                <w:rFonts w:ascii="微软雅黑" w:eastAsia="微软雅黑" w:hAnsi="微软雅黑" w:hint="eastAsia"/>
                <w:b/>
                <w:color w:val="0B628B"/>
              </w:rPr>
              <w:t>WARDS</w:t>
            </w:r>
          </w:p>
          <w:p w:rsidR="00F558B4" w:rsidRPr="00AF3024" w:rsidRDefault="00576A7E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2014</w:t>
            </w:r>
            <w:r w:rsidR="00AF3024"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="00AF3024"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校级优秀学生干事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院级优秀学生干事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优秀学习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奖学金三等奖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2013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优秀团支书</w:t>
            </w:r>
          </w:p>
          <w:p w:rsidR="00AF3024" w:rsidRPr="00F558B4" w:rsidRDefault="00AF3024" w:rsidP="00AF3024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2012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全国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数学建模比赛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二等奖</w:t>
            </w:r>
          </w:p>
        </w:tc>
      </w:tr>
    </w:tbl>
    <w:p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44B" w:rsidRDefault="00EC644B" w:rsidP="00611213">
      <w:r>
        <w:separator/>
      </w:r>
    </w:p>
  </w:endnote>
  <w:endnote w:type="continuationSeparator" w:id="0">
    <w:p w:rsidR="00EC644B" w:rsidRDefault="00EC644B" w:rsidP="0061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44B" w:rsidRDefault="00EC644B" w:rsidP="00611213">
      <w:r>
        <w:separator/>
      </w:r>
    </w:p>
  </w:footnote>
  <w:footnote w:type="continuationSeparator" w:id="0">
    <w:p w:rsidR="00EC644B" w:rsidRDefault="00EC644B" w:rsidP="00611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8683E"/>
    <w:multiLevelType w:val="hybridMultilevel"/>
    <w:tmpl w:val="2D4295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867EBE"/>
    <w:multiLevelType w:val="hybridMultilevel"/>
    <w:tmpl w:val="45E6DC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A66933"/>
    <w:multiLevelType w:val="hybridMultilevel"/>
    <w:tmpl w:val="48B8383E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BE"/>
    <w:rsid w:val="0002656A"/>
    <w:rsid w:val="000F1ED3"/>
    <w:rsid w:val="001013CF"/>
    <w:rsid w:val="00142E14"/>
    <w:rsid w:val="00161F8D"/>
    <w:rsid w:val="001E2C21"/>
    <w:rsid w:val="00226F90"/>
    <w:rsid w:val="00274264"/>
    <w:rsid w:val="002843FC"/>
    <w:rsid w:val="00290217"/>
    <w:rsid w:val="002C5195"/>
    <w:rsid w:val="002F6598"/>
    <w:rsid w:val="003446A0"/>
    <w:rsid w:val="00346D9D"/>
    <w:rsid w:val="00396691"/>
    <w:rsid w:val="003A0E22"/>
    <w:rsid w:val="003F3A23"/>
    <w:rsid w:val="00422651"/>
    <w:rsid w:val="004537F5"/>
    <w:rsid w:val="0047429E"/>
    <w:rsid w:val="00475A47"/>
    <w:rsid w:val="00483A8A"/>
    <w:rsid w:val="004B50BE"/>
    <w:rsid w:val="004C175F"/>
    <w:rsid w:val="00576A7E"/>
    <w:rsid w:val="00611213"/>
    <w:rsid w:val="00645CF7"/>
    <w:rsid w:val="00665338"/>
    <w:rsid w:val="00685C9E"/>
    <w:rsid w:val="00685FF8"/>
    <w:rsid w:val="00691A68"/>
    <w:rsid w:val="006D6B3A"/>
    <w:rsid w:val="006D7E3D"/>
    <w:rsid w:val="00775803"/>
    <w:rsid w:val="007A5F24"/>
    <w:rsid w:val="007D67ED"/>
    <w:rsid w:val="007F192E"/>
    <w:rsid w:val="007F595C"/>
    <w:rsid w:val="008031F0"/>
    <w:rsid w:val="008D67DD"/>
    <w:rsid w:val="008E3894"/>
    <w:rsid w:val="00924626"/>
    <w:rsid w:val="00942C51"/>
    <w:rsid w:val="00993A11"/>
    <w:rsid w:val="009B5257"/>
    <w:rsid w:val="00AF3024"/>
    <w:rsid w:val="00B03249"/>
    <w:rsid w:val="00B05745"/>
    <w:rsid w:val="00B51AEE"/>
    <w:rsid w:val="00BC42CF"/>
    <w:rsid w:val="00C17BC8"/>
    <w:rsid w:val="00C3616E"/>
    <w:rsid w:val="00C366D9"/>
    <w:rsid w:val="00CB4071"/>
    <w:rsid w:val="00CD00A6"/>
    <w:rsid w:val="00CD053B"/>
    <w:rsid w:val="00D073D8"/>
    <w:rsid w:val="00D32FB2"/>
    <w:rsid w:val="00D54C85"/>
    <w:rsid w:val="00D67256"/>
    <w:rsid w:val="00D90858"/>
    <w:rsid w:val="00DA5DCA"/>
    <w:rsid w:val="00DD5BBF"/>
    <w:rsid w:val="00DD70BF"/>
    <w:rsid w:val="00E04312"/>
    <w:rsid w:val="00E22CD1"/>
    <w:rsid w:val="00E613C9"/>
    <w:rsid w:val="00E86A3A"/>
    <w:rsid w:val="00EA1339"/>
    <w:rsid w:val="00EA48AF"/>
    <w:rsid w:val="00EC644B"/>
    <w:rsid w:val="00ED7877"/>
    <w:rsid w:val="00F379CE"/>
    <w:rsid w:val="00F44B45"/>
    <w:rsid w:val="00F558B4"/>
    <w:rsid w:val="00F8409D"/>
    <w:rsid w:val="00FD33D5"/>
    <w:rsid w:val="00F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93553E-258C-48B0-9AFE-BBA658F7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Char"/>
    <w:uiPriority w:val="99"/>
    <w:unhideWhenUsed/>
    <w:rsid w:val="00611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61121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611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611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Colors" Target="diagrams/colors1.xml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diagramData" Target="diagrams/data1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f\AppData\Roaming\Microsoft\Templates\&#20135;&#21697;&#36816;&#33829;&#31616;&#21382;-&#27431;&#32654;&#39118;-&#24212;&#23626;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D2E83A-465C-4D90-B0A2-3553006400AB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561D8B37-048C-449C-9873-C9C8F65AC034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448F725A-14FF-4623-B4B1-552D6E67B814}" type="sibTrans" cxnId="{AFE69CCD-87C8-473D-BD8F-426057530611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CN" altLang="en-US"/>
        </a:p>
      </dgm:t>
    </dgm:pt>
    <dgm:pt modelId="{5D9DBA46-507C-40D2-9006-F3E4944A2F24}" type="parTrans" cxnId="{AFE69CCD-87C8-473D-BD8F-426057530611}">
      <dgm:prSet/>
      <dgm:spPr/>
      <dgm:t>
        <a:bodyPr/>
        <a:lstStyle/>
        <a:p>
          <a:endParaRPr lang="zh-CN" altLang="en-US"/>
        </a:p>
      </dgm:t>
    </dgm:pt>
    <dgm:pt modelId="{A7E325E6-E754-4216-B542-D2F028B469A2}" type="pres">
      <dgm:prSet presAssocID="{CCD2E83A-465C-4D90-B0A2-3553006400AB}" presName="Name0" presStyleCnt="0">
        <dgm:presLayoutVars>
          <dgm:chMax val="7"/>
          <dgm:chPref val="7"/>
          <dgm:dir/>
        </dgm:presLayoutVars>
      </dgm:prSet>
      <dgm:spPr/>
    </dgm:pt>
    <dgm:pt modelId="{A7169E94-B26D-43CB-9A39-5E40C22286E8}" type="pres">
      <dgm:prSet presAssocID="{CCD2E83A-465C-4D90-B0A2-3553006400AB}" presName="Name1" presStyleCnt="0"/>
      <dgm:spPr/>
    </dgm:pt>
    <dgm:pt modelId="{462D2E43-29DE-46E3-BC24-33A7873B8C3E}" type="pres">
      <dgm:prSet presAssocID="{448F725A-14FF-4623-B4B1-552D6E67B814}" presName="picture_1" presStyleCnt="0"/>
      <dgm:spPr/>
    </dgm:pt>
    <dgm:pt modelId="{64D9C54C-F5D3-488E-A5EC-376FF2206DBC}" type="pres">
      <dgm:prSet presAssocID="{448F725A-14FF-4623-B4B1-552D6E67B814}" presName="pictureRepeatNode" presStyleLbl="alignImgPlace1" presStyleIdx="0" presStyleCnt="1" custScaleX="200000" custScaleY="149966"/>
      <dgm:spPr/>
      <dgm:t>
        <a:bodyPr/>
        <a:lstStyle/>
        <a:p>
          <a:endParaRPr lang="zh-CN" altLang="en-US"/>
        </a:p>
      </dgm:t>
    </dgm:pt>
    <dgm:pt modelId="{BA5C6C2E-4152-4C6C-83AA-41500C6EE71D}" type="pres">
      <dgm:prSet presAssocID="{561D8B37-048C-449C-9873-C9C8F65AC034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82F28EA-703C-4464-B991-66C65C85F0E5}" type="presOf" srcId="{561D8B37-048C-449C-9873-C9C8F65AC034}" destId="{BA5C6C2E-4152-4C6C-83AA-41500C6EE71D}" srcOrd="0" destOrd="0" presId="urn:microsoft.com/office/officeart/2008/layout/CircularPictureCallout"/>
    <dgm:cxn modelId="{AFE69CCD-87C8-473D-BD8F-426057530611}" srcId="{CCD2E83A-465C-4D90-B0A2-3553006400AB}" destId="{561D8B37-048C-449C-9873-C9C8F65AC034}" srcOrd="0" destOrd="0" parTransId="{5D9DBA46-507C-40D2-9006-F3E4944A2F24}" sibTransId="{448F725A-14FF-4623-B4B1-552D6E67B814}"/>
    <dgm:cxn modelId="{A84DB3B0-9545-4821-A3DF-05F801F656C7}" type="presOf" srcId="{CCD2E83A-465C-4D90-B0A2-3553006400AB}" destId="{A7E325E6-E754-4216-B542-D2F028B469A2}" srcOrd="0" destOrd="0" presId="urn:microsoft.com/office/officeart/2008/layout/CircularPictureCallout"/>
    <dgm:cxn modelId="{6921F8D6-D7B2-4902-B49C-0C87944EFDE3}" type="presOf" srcId="{448F725A-14FF-4623-B4B1-552D6E67B814}" destId="{64D9C54C-F5D3-488E-A5EC-376FF2206DBC}" srcOrd="0" destOrd="0" presId="urn:microsoft.com/office/officeart/2008/layout/CircularPictureCallout"/>
    <dgm:cxn modelId="{264A4A72-D010-489F-8944-4089E5C70637}" type="presParOf" srcId="{A7E325E6-E754-4216-B542-D2F028B469A2}" destId="{A7169E94-B26D-43CB-9A39-5E40C22286E8}" srcOrd="0" destOrd="0" presId="urn:microsoft.com/office/officeart/2008/layout/CircularPictureCallout"/>
    <dgm:cxn modelId="{BBE9FC7F-A828-4619-A12F-8C60D7D55364}" type="presParOf" srcId="{A7169E94-B26D-43CB-9A39-5E40C22286E8}" destId="{462D2E43-29DE-46E3-BC24-33A7873B8C3E}" srcOrd="0" destOrd="0" presId="urn:microsoft.com/office/officeart/2008/layout/CircularPictureCallout"/>
    <dgm:cxn modelId="{5F8B36B7-3DC1-4F4A-A826-D34B3882FF75}" type="presParOf" srcId="{462D2E43-29DE-46E3-BC24-33A7873B8C3E}" destId="{64D9C54C-F5D3-488E-A5EC-376FF2206DBC}" srcOrd="0" destOrd="0" presId="urn:microsoft.com/office/officeart/2008/layout/CircularPictureCallout"/>
    <dgm:cxn modelId="{7F1EB37D-637B-430F-ADA2-A41E37767F83}" type="presParOf" srcId="{A7169E94-B26D-43CB-9A39-5E40C22286E8}" destId="{BA5C6C2E-4152-4C6C-83AA-41500C6EE71D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D9C54C-F5D3-488E-A5EC-376FF2206DBC}">
      <dsp:nvSpPr>
        <dsp:cNvPr id="0" name=""/>
        <dsp:cNvSpPr/>
      </dsp:nvSpPr>
      <dsp:spPr>
        <a:xfrm>
          <a:off x="0" y="18731"/>
          <a:ext cx="1855470" cy="139128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5C6C2E-4152-4C6C-83AA-41500C6EE71D}">
      <dsp:nvSpPr>
        <dsp:cNvPr id="0" name=""/>
        <dsp:cNvSpPr/>
      </dsp:nvSpPr>
      <dsp:spPr>
        <a:xfrm>
          <a:off x="630859" y="743134"/>
          <a:ext cx="593750" cy="3061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 </a:t>
          </a:r>
        </a:p>
      </dsp:txBody>
      <dsp:txXfrm>
        <a:off x="630859" y="743134"/>
        <a:ext cx="593750" cy="306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F6A545-F261-42D8-BA0B-427F2F35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产品运营简历-欧美风-应届.dotx</Template>
  <TotalTime>216</TotalTime>
  <Pages>1</Pages>
  <Words>164</Words>
  <Characters>939</Characters>
  <Application>Microsoft Office Word</Application>
  <DocSecurity>0</DocSecurity>
  <Lines>7</Lines>
  <Paragraphs>2</Paragraphs>
  <ScaleCrop>false</ScaleCrop>
  <Company>Microsoft IT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陈雪</cp:lastModifiedBy>
  <cp:revision>15</cp:revision>
  <cp:lastPrinted>2015-11-24T03:17:00Z</cp:lastPrinted>
  <dcterms:created xsi:type="dcterms:W3CDTF">2017-07-05T08:32:00Z</dcterms:created>
  <dcterms:modified xsi:type="dcterms:W3CDTF">2017-07-13T10:39:00Z</dcterms:modified>
</cp:coreProperties>
</file>