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D67256" w:rsidRPr="007D67ED" w:rsidTr="00DA5DCA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D67256" w:rsidRPr="007D67ED" w:rsidTr="00DA5DCA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:rsidR="00F558B4" w:rsidRPr="00475A4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F558B4" w:rsidRPr="00475A47" w:rsidRDefault="00FE4B48" w:rsidP="007D67ED">
            <w:pPr>
              <w:rPr>
                <w:rFonts w:ascii="微软雅黑" w:eastAsia="微软雅黑" w:hAnsi="微软雅黑" w:hint="eastAsia"/>
                <w:b/>
                <w:color w:val="0B628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陈雪</w:t>
            </w:r>
          </w:p>
          <w:p w:rsidR="00F558B4" w:rsidRPr="00475A47" w:rsidRDefault="00FE4B48" w:rsidP="00475A47">
            <w:pPr>
              <w:spacing w:line="400" w:lineRule="exact"/>
              <w:rPr>
                <w:rFonts w:ascii="微软雅黑" w:eastAsia="微软雅黑" w:hAnsi="微软雅黑" w:hint="eastAsia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36"/>
              </w:rPr>
              <w:t>前端工程</w:t>
            </w:r>
            <w:r>
              <w:rPr>
                <w:rFonts w:ascii="微软雅黑" w:eastAsia="微软雅黑" w:hAnsi="微软雅黑"/>
                <w:b/>
                <w:color w:val="0B628B"/>
                <w:sz w:val="36"/>
              </w:rPr>
              <w:t>师</w:t>
            </w:r>
          </w:p>
          <w:p w:rsidR="00CD053B" w:rsidRDefault="00CD053B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热爱并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擅长协调、经营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工作。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关注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偏好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数据分析能力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。喜欢新技术、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。坚信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:rsidR="00FE4B48" w:rsidRPr="003A0E22" w:rsidRDefault="00FE4B48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05344" behindDoc="0" locked="0" layoutInCell="1" allowOverlap="1" wp14:anchorId="031477DA" wp14:editId="43468E6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95885</wp:posOffset>
                  </wp:positionV>
                  <wp:extent cx="396000" cy="396000"/>
                  <wp:effectExtent l="0" t="0" r="10795" b="1079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04D30090" wp14:editId="2DC93C53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299720</wp:posOffset>
                      </wp:positionV>
                      <wp:extent cx="2759710" cy="0"/>
                      <wp:effectExtent l="0" t="0" r="21590" b="1905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97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AE2DE" id="直线连接符 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5pt,23.6pt" to="312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工作</w:t>
            </w:r>
            <w:r>
              <w:rPr>
                <w:rFonts w:ascii="微软雅黑" w:eastAsia="微软雅黑" w:hAnsi="微软雅黑"/>
                <w:b/>
                <w:color w:val="0B628B"/>
              </w:rPr>
              <w:t>经历</w:t>
            </w:r>
          </w:p>
          <w:p w:rsidR="00FE4B48" w:rsidRDefault="003446A0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0B628B"/>
                <w:sz w:val="22"/>
              </w:rPr>
              <w:t>北京</w:t>
            </w:r>
            <w:r w:rsidRPr="00396691">
              <w:rPr>
                <w:rFonts w:ascii="微软雅黑" w:eastAsia="微软雅黑" w:hAnsi="微软雅黑"/>
                <w:b/>
                <w:color w:val="0B628B"/>
                <w:sz w:val="22"/>
              </w:rPr>
              <w:t>赛思信安技术股份有限公司</w:t>
            </w:r>
            <w:r w:rsidR="00FE4B48" w:rsidRPr="00775803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2015.7-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至今</w:t>
            </w:r>
          </w:p>
          <w:p w:rsidR="00FE4B48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大数据分析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挖掘</w:t>
            </w: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支撑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平台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模块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开发</w:t>
            </w:r>
          </w:p>
          <w:p w:rsidR="003F3A23" w:rsidRDefault="003F3A23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集</w:t>
            </w:r>
            <w:r w:rsidR="00C17BC8"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数据采集</w:t>
            </w:r>
            <w:r w:rsidR="00C17BC8"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、质量管理</w:t>
            </w: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、分析挖掘为一体的大数据分析工具，简化</w:t>
            </w:r>
            <w:r w:rsid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</w:t>
            </w: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分析难度，为用户提供一个简单易用的探索式分析的平台。</w:t>
            </w:r>
          </w:p>
          <w:p w:rsidR="00ED7877" w:rsidRPr="00B51AEE" w:rsidRDefault="00ED7877" w:rsidP="00B51AEE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数据资源</w:t>
            </w:r>
            <w:r w:rsidR="0047429E"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管理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：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接入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、上传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、下载、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查看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、删除功能。</w:t>
            </w:r>
          </w:p>
          <w:p w:rsidR="0047429E" w:rsidRPr="00D073D8" w:rsidRDefault="0047429E" w:rsidP="00D073D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R语言开发终端：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利用</w:t>
            </w:r>
            <w:proofErr w:type="spellStart"/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GateOne</w:t>
            </w:r>
            <w:proofErr w:type="spellEnd"/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实现Web版</w:t>
            </w:r>
            <w:proofErr w:type="spellStart"/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ssh</w:t>
            </w:r>
            <w:proofErr w:type="spellEnd"/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修改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部分源码</w:t>
            </w:r>
            <w:r w:rsidRPr="00D073D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山东IDC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数据分析平台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前端开发</w:t>
            </w:r>
          </w:p>
          <w:p w:rsidR="00C17BC8" w:rsidRDefault="00C17BC8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利用成熟的大数据处理和分析方法，对IDC产生的相关数据和</w:t>
            </w: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指定</w:t>
            </w:r>
            <w:proofErr w:type="gramStart"/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关键词</w:t>
            </w:r>
            <w:r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爬取的</w:t>
            </w:r>
            <w:proofErr w:type="gramEnd"/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网站数据，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进行分析挖掘，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对分析结果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提供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详情查询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并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进行可视化展示</w:t>
            </w:r>
            <w:r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691A68" w:rsidRPr="00B05745" w:rsidRDefault="00B05745" w:rsidP="00691A6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永洪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BI实现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图表、表格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条件查询、数据钻取等功能。</w:t>
            </w:r>
          </w:p>
          <w:p w:rsidR="00691A68" w:rsidRPr="00B05745" w:rsidRDefault="00B05745" w:rsidP="00B05745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Echarts</w:t>
            </w:r>
            <w:proofErr w:type="spellEnd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数据访问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趋势地图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大数据可视化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工具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前端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负责</w:t>
            </w:r>
          </w:p>
          <w:p w:rsidR="00645CF7" w:rsidRDefault="00645CF7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集</w:t>
            </w:r>
            <w:r w:rsidRPr="00645CF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</w:t>
            </w:r>
            <w:r w:rsidRPr="00645CF7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准备、探索式可视化、报表编辑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为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一体的可视化工具，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用户通过简单的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操作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就可实现数据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的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分析与报表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的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生成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685FF8" w:rsidRPr="00B05745" w:rsidRDefault="00685FF8" w:rsidP="00685FF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需求分析、技术调研、架构设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功能实现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685FF8" w:rsidRPr="00396691" w:rsidRDefault="00396691" w:rsidP="00396691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需求分析、技术调研、架构设计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功能实现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智能标签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系统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端</w:t>
            </w:r>
            <w:r w:rsid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、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后端负责</w:t>
            </w:r>
          </w:p>
          <w:p w:rsidR="00FE4B48" w:rsidRDefault="00E613C9" w:rsidP="00B51AE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 w:rsidRPr="00E613C9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基于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用户数据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对</w:t>
            </w:r>
            <w:r w:rsidRPr="00E613C9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人、事、物的身份、行为、位置、关系、内容等特征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进行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打标签，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对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标签结果进行维护与价值挖掘。</w:t>
            </w:r>
          </w:p>
          <w:p w:rsidR="00B51AEE" w:rsidRPr="00B05745" w:rsidRDefault="00B51AEE" w:rsidP="00B51AEE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需求分析、技术调研、架构设计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功能实现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B51AEE" w:rsidRPr="00B51AEE" w:rsidRDefault="00B51AEE" w:rsidP="00B51AE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</w:pPr>
          </w:p>
          <w:p w:rsidR="00FE4B48" w:rsidRPr="003A0E22" w:rsidRDefault="00FE4B48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08416" behindDoc="0" locked="0" layoutInCell="1" allowOverlap="1" wp14:anchorId="44E11C5B" wp14:editId="0B099C7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0AC426B3" wp14:editId="220D4D9D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288290</wp:posOffset>
                      </wp:positionV>
                      <wp:extent cx="2796540" cy="12700"/>
                      <wp:effectExtent l="0" t="0" r="2286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6540" cy="12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D8273" id="直线连接符 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85pt,22.7pt" to="314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实习</w:t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w:t>经历</w:t>
            </w:r>
          </w:p>
          <w:p w:rsidR="00FE4B48" w:rsidRPr="002C5195" w:rsidRDefault="00FE4B48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 w:rsidRPr="002C5195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项目策划</w:t>
            </w:r>
            <w:r w:rsidRPr="002C5195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实习生</w:t>
            </w:r>
            <w:r w:rsidRPr="002C5195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proofErr w:type="gramStart"/>
            <w:r w:rsidRPr="002C5195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携程</w:t>
            </w:r>
            <w:r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业务</w:t>
            </w:r>
            <w:proofErr w:type="gramEnd"/>
            <w:r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事业部  2014.4-2014.9</w:t>
            </w:r>
          </w:p>
          <w:p w:rsidR="00FE4B48" w:rsidRDefault="00FE4B48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 w:rsidR="00FE4B48" w:rsidRDefault="00FE4B48" w:rsidP="00FE4B4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 w:rsidR="00F558B4" w:rsidRPr="003A0E22" w:rsidRDefault="00C3616E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1888A7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5104" behindDoc="0" locked="0" layoutInCell="1" allowOverlap="1" wp14:anchorId="60017F8C" wp14:editId="075909CB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86360</wp:posOffset>
                  </wp:positionV>
                  <wp:extent cx="396000" cy="396000"/>
                  <wp:effectExtent l="0" t="0" r="10795" b="10795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4EA193E3" wp14:editId="430F33F7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C1677" id="直线连接符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23.75pt" to="313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558B4" w:rsidRPr="003A0E22">
              <w:rPr>
                <w:rFonts w:ascii="微软雅黑" w:eastAsia="微软雅黑" w:hAnsi="微软雅黑"/>
                <w:b/>
                <w:color w:val="0B628B"/>
              </w:rPr>
              <w:t>教育背景EDUCATION</w:t>
            </w:r>
          </w:p>
          <w:p w:rsidR="00CD053B" w:rsidRPr="00CD053B" w:rsidRDefault="00CD053B" w:rsidP="006D6B3A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Office PLUS大学 软件工程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本科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2009.9-2013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6</w:t>
            </w:r>
          </w:p>
          <w:p w:rsidR="00576A7E" w:rsidRPr="00FE4B48" w:rsidRDefault="00CD053B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3/28  专业排名 6/57</w:t>
            </w:r>
          </w:p>
        </w:tc>
        <w:tc>
          <w:tcPr>
            <w:tcW w:w="4111" w:type="dxa"/>
            <w:shd w:val="clear" w:color="auto" w:fill="ECEDEF"/>
          </w:tcPr>
          <w:p w:rsidR="00F558B4" w:rsidRDefault="00DD5BBF" w:rsidP="00942C51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1217F40" wp14:editId="7104E788">
                  <wp:extent cx="1855470" cy="1855470"/>
                  <wp:effectExtent l="0" t="0" r="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B4" w:rsidRPr="003A0E22" w:rsidRDefault="00665338" w:rsidP="00E22CD1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59C23D49" wp14:editId="775CE11E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290830</wp:posOffset>
                  </wp:positionV>
                  <wp:extent cx="264953" cy="264953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北京市</w:t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朝阳区</w:t>
            </w:r>
          </w:p>
          <w:p w:rsidR="00F558B4" w:rsidRPr="003A0E22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C7DD9E" wp14:editId="3B443C0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18500332703</w:t>
            </w:r>
          </w:p>
          <w:p w:rsidR="00F558B4" w:rsidRDefault="00665338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AAED9BA" wp14:editId="40BFB8D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iimmonica@outlook.com</w:t>
            </w:r>
          </w:p>
          <w:p w:rsidR="00F558B4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49C051" wp14:editId="63FE38C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黑龙江</w:t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省</w:t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绥化</w:t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市</w:t>
            </w:r>
          </w:p>
          <w:p w:rsidR="00AF3024" w:rsidRPr="003A0E22" w:rsidRDefault="00665338" w:rsidP="00AF302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40F95F3" wp14:editId="00E3ABC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1991.12.1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:rsidR="00F558B4" w:rsidRPr="001E2C21" w:rsidRDefault="00F558B4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17556E" wp14:editId="263554C6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407785</wp:posOffset>
                      </wp:positionV>
                      <wp:extent cx="993942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688C3" id="直线连接符 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32.1pt" to="176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576A7E">
              <w:rPr>
                <w:rFonts w:ascii="微软雅黑" w:eastAsia="微软雅黑" w:hAnsi="微软雅黑"/>
                <w:b/>
                <w:color w:val="0B628B"/>
              </w:rPr>
              <w:t>技能</w:t>
            </w:r>
            <w:r w:rsidRPr="00685C9E">
              <w:rPr>
                <w:rFonts w:ascii="微软雅黑" w:eastAsia="微软雅黑" w:hAnsi="微软雅黑"/>
                <w:b/>
                <w:color w:val="0B628B"/>
              </w:rPr>
              <w:t>SKILLS</w: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英语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/</w:t>
            </w: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六级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01F47D" wp14:editId="510D40F7">
                      <wp:extent cx="1922854" cy="2392"/>
                      <wp:effectExtent l="0" t="25400" r="83820" b="7429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44EE3" id="组 17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">
                      <v:line id="直线连接符 1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16" o:spid="_x0000_s1028" style="position:absolute;visibility:visible;mso-wrap-style:square" from="0,0" to="148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AO8IAAADbAAAADwAAAGRycy9kb3ducmV2LnhtbERPTWvCQBC9C/0PyxS8mU0NhJJmlTZQ&#10;yNFqW/Q2ZKdJbHY2za4x/vuuIHibx/ucfD2ZTow0uNaygqcoBkFcWd1yreBz9754BuE8ssbOMim4&#10;kIP16mGWY6btmT9o3PpahBB2GSpovO8zKV3VkEEX2Z44cD92MOgDHGqpBzyHcNPJZRyn0mDLoaHB&#10;noqGqt/tySjY/30fj4fDm91Vydemo8s+KcZSqfnj9PoCwtPk7+Kbu9Rhfg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QAO8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AE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82309B" wp14:editId="118F5ADE">
                      <wp:extent cx="1922854" cy="2392"/>
                      <wp:effectExtent l="0" t="25400" r="83820" b="7429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626592" id="组 18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">
                      <v:line id="直线连接符 19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0,0" to="171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33acAAAADbAAAADwAAAGRycy9kb3ducmV2LnhtbERPy4rCMBTdD/gP4QruxlQFGWpTUUFw&#10;6WNm0N2lubbV5qY2sda/NwvB5eG8k3lnKtFS40rLCkbDCARxZnXJuYLfw/r7B4TzyBory6TgSQ7m&#10;ae8rwVjbB++o3ftchBB2MSoovK9jKV1WkEE3tDVx4M62MegDbHKpG3yEcFPJcRRNpcGSQ0OBNa0K&#10;yq77u1FwvP1fLqfT0h6yyd+2oudxsmo3Sg363WIGwlPnP+K3e6MVjMP68CX8AJ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992nAAAAA2wAAAA8AAAAAAAAAAAAAAAAA&#10;oQIAAGRycy9kb3ducmV2LnhtbFBLBQYAAAAABAAEAPkAAACO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AI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39D9EBC" wp14:editId="10DF72F5">
                      <wp:extent cx="1922854" cy="2392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F4B068" id="组 21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">
                      <v:line id="直线连接符 22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9pHsMAAADbAAAADwAAAGRycy9kb3ducmV2LnhtbESPT4vCMBTE78J+h/AWvGm6FkSqUVxh&#10;waP/qbdH82yrzUu3ibV+e7Ow4HGYmd8ws0VnKtFS40rLCr6GEQjizOqScwWH/c9gAsJ5ZI2VZVLw&#10;JAeL+Udvhom2D95Su/O5CBB2CSoovK8TKV1WkEE3tDVx8C62MeiDbHKpG3wEuKnkKIrG0mDJYaHA&#10;mlYFZbfd3ShIf0/X6/n8bfdZfNxU9EzjVbtWqv/ZLacgPHX+Hf5vr7WCUQx/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vaR7DAAAA2wAAAA8AAAAAAAAAAAAA&#10;AAAAoQIAAGRycy9kb3ducmV2LnhtbFBLBQYAAAAABAAEAPkAAACR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49E09E" wp14:editId="183AEF68">
                      <wp:extent cx="1922854" cy="2392"/>
                      <wp:effectExtent l="0" t="25400" r="83820" b="7429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CCFAD" id="组 2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">
                      <v:line id="直线连接符 2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 strokecolor="#bfbfbf [2412]" strokeweight="6pt">
                        <v:stroke joinstyle="miter"/>
                      </v:line>
                      <v:line id="直线连接符 26" o:spid="_x0000_s1028" style="position:absolute;flip:y;visibility:visible;mso-wrap-style:square" from="0,0" to="13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qnFcIAAADbAAAADwAAAGRycy9kb3ducmV2LnhtbESPT4vCMBTE7wt+h/AEb2u6CmWpRpEF&#10;YfHmH1aPj+bZFJOX2mS1+umNIHgcZuY3zHTeOSsu1Ibas4KvYQaCuPS65krBbrv8/AYRIrJG65kU&#10;3CjAfNb7mGKh/ZXXdNnESiQIhwIVmBibQspQGnIYhr4hTt7Rtw5jkm0ldYvXBHdWjrIslw5rTgsG&#10;G/oxVJ42/06Bz+24/ruvrGmO9rCXi9XpdkalBv1uMQERqYvv8Kv9qxWMcnh+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qnFc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576A7E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proofErr w:type="spellStart"/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Axure</w:t>
            </w:r>
            <w:proofErr w:type="spellEnd"/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7FF32BD" wp14:editId="044A3ADB">
                      <wp:extent cx="1922854" cy="2392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30D72" id="组 4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">
                      <v:line id="直线连接符 4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46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vJsUAAADbAAAADwAAAGRycy9kb3ducmV2LnhtbESPQWvCQBSE74L/YXmF3uqmRqSkrlKF&#10;Qo41aom3R/Y1ic2+jdltEv99t1DwOMzMN8xqM5pG9NS52rKC51kEgriwuuZSwfHw/vQCwnlkjY1l&#10;UnAjB5v1dLLCRNuB99RnvhQBwi5BBZX3bSKlKyoy6Ga2JQ7el+0M+iC7UuoOhwA3jZxH0VIarDks&#10;VNjSrqLiO/sxCvLr5+VyPm/toYhPHw3d8njXp0o9PoxvryA8jf4e/m+nWsFi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cvJsUAAADbAAAADwAAAAAAAAAA&#10;AAAAAAChAgAAZHJzL2Rvd25yZXYueG1sUEsFBgAAAAAEAAQA+QAAAJM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576A7E" w:rsidRPr="00576A7E" w:rsidRDefault="00AF3024" w:rsidP="00AF3024">
            <w:pPr>
              <w:spacing w:line="300" w:lineRule="exact"/>
              <w:ind w:leftChars="193" w:left="463" w:rightChars="132" w:right="317"/>
              <w:jc w:val="left"/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ips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：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技能条后，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再点击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一次蓝色条，按住shift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拖动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蓝色条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右端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。</w:t>
            </w:r>
          </w:p>
          <w:p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C08DE5" wp14:editId="2C1055B8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417815</wp:posOffset>
                      </wp:positionV>
                      <wp:extent cx="769561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C4289" id="直线连接符 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32.9pt" to="176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 w:rsidR="00AF3024"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:rsidR="00F558B4" w:rsidRPr="00AF3024" w:rsidRDefault="00576A7E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2014</w:t>
            </w:r>
            <w:r w:rsidR="00AF3024"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="00AF3024"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AF3024" w:rsidRPr="00F558B4" w:rsidRDefault="00AF3024" w:rsidP="00AF3024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66933"/>
    <w:multiLevelType w:val="hybridMultilevel"/>
    <w:tmpl w:val="48B8383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BE"/>
    <w:rsid w:val="0002656A"/>
    <w:rsid w:val="000F1ED3"/>
    <w:rsid w:val="00161F8D"/>
    <w:rsid w:val="001E2C21"/>
    <w:rsid w:val="00226F90"/>
    <w:rsid w:val="00274264"/>
    <w:rsid w:val="002843FC"/>
    <w:rsid w:val="00290217"/>
    <w:rsid w:val="002C5195"/>
    <w:rsid w:val="002F6598"/>
    <w:rsid w:val="003446A0"/>
    <w:rsid w:val="00346D9D"/>
    <w:rsid w:val="00396691"/>
    <w:rsid w:val="003A0E22"/>
    <w:rsid w:val="003F3A23"/>
    <w:rsid w:val="00422651"/>
    <w:rsid w:val="004537F5"/>
    <w:rsid w:val="0047429E"/>
    <w:rsid w:val="00475A47"/>
    <w:rsid w:val="004B50BE"/>
    <w:rsid w:val="004C175F"/>
    <w:rsid w:val="00576A7E"/>
    <w:rsid w:val="00645CF7"/>
    <w:rsid w:val="00665338"/>
    <w:rsid w:val="00685C9E"/>
    <w:rsid w:val="00685FF8"/>
    <w:rsid w:val="00691A68"/>
    <w:rsid w:val="006D6B3A"/>
    <w:rsid w:val="006D7E3D"/>
    <w:rsid w:val="00775803"/>
    <w:rsid w:val="007A5F24"/>
    <w:rsid w:val="007D67ED"/>
    <w:rsid w:val="008031F0"/>
    <w:rsid w:val="008D67DD"/>
    <w:rsid w:val="008E3894"/>
    <w:rsid w:val="00942C51"/>
    <w:rsid w:val="00993A11"/>
    <w:rsid w:val="009B5257"/>
    <w:rsid w:val="00AF3024"/>
    <w:rsid w:val="00B03249"/>
    <w:rsid w:val="00B05745"/>
    <w:rsid w:val="00B51AEE"/>
    <w:rsid w:val="00C17BC8"/>
    <w:rsid w:val="00C3616E"/>
    <w:rsid w:val="00C366D9"/>
    <w:rsid w:val="00CB4071"/>
    <w:rsid w:val="00CD00A6"/>
    <w:rsid w:val="00CD053B"/>
    <w:rsid w:val="00D073D8"/>
    <w:rsid w:val="00D32FB2"/>
    <w:rsid w:val="00D54C85"/>
    <w:rsid w:val="00D67256"/>
    <w:rsid w:val="00DA5DCA"/>
    <w:rsid w:val="00DD5BBF"/>
    <w:rsid w:val="00DD70BF"/>
    <w:rsid w:val="00E22CD1"/>
    <w:rsid w:val="00E613C9"/>
    <w:rsid w:val="00E86A3A"/>
    <w:rsid w:val="00EA1339"/>
    <w:rsid w:val="00ED7877"/>
    <w:rsid w:val="00F379CE"/>
    <w:rsid w:val="00F44B45"/>
    <w:rsid w:val="00F558B4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81C1"/>
  <w15:chartTrackingRefBased/>
  <w15:docId w15:val="{A793553E-258C-48B0-9AFE-BBA658F7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f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53968-23C7-4FB4-8269-E26C9138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107</TotalTime>
  <Pages>1</Pages>
  <Words>154</Words>
  <Characters>882</Characters>
  <Application>Microsoft Office Word</Application>
  <DocSecurity>0</DocSecurity>
  <Lines>7</Lines>
  <Paragraphs>2</Paragraphs>
  <ScaleCrop>false</ScaleCrop>
  <Company>Microsoft IT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陈雪</cp:lastModifiedBy>
  <cp:revision>11</cp:revision>
  <cp:lastPrinted>2015-11-24T03:17:00Z</cp:lastPrinted>
  <dcterms:created xsi:type="dcterms:W3CDTF">2017-07-05T08:32:00Z</dcterms:created>
  <dcterms:modified xsi:type="dcterms:W3CDTF">2017-07-05T10:28:00Z</dcterms:modified>
</cp:coreProperties>
</file>